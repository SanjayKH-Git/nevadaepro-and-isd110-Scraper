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456A3E8B" w:rsidR="002934F0" w:rsidRPr="00E869AA" w:rsidRDefault="00D12E1A" w:rsidP="005179C8">
      <w:pPr>
        <w:jc w:val="center"/>
      </w:pPr>
      <w:r>
        <w:t>Solicitation</w:t>
      </w:r>
      <w:r w:rsidR="002934F0" w:rsidRPr="00E869AA">
        <w:t>:</w:t>
      </w:r>
      <w:r w:rsidR="00976775" w:rsidRPr="00E869AA">
        <w:t xml:space="preserve"> </w:t>
      </w:r>
      <w:r w:rsidR="00966522">
        <w:rPr>
          <w:b/>
          <w:bCs/>
        </w:rPr>
        <w:t>08DOA-S2818</w:t>
      </w:r>
    </w:p>
    <w:p w14:paraId="54E63840" w14:textId="53089180" w:rsidR="002934F0" w:rsidRPr="00E869AA" w:rsidRDefault="002934F0" w:rsidP="005179C8">
      <w:pPr>
        <w:jc w:val="center"/>
      </w:pPr>
      <w:r w:rsidRPr="00E869AA">
        <w:t>For</w:t>
      </w:r>
    </w:p>
    <w:p w14:paraId="04499821" w14:textId="17C3D8D4" w:rsidR="003B3F79" w:rsidRDefault="00966522" w:rsidP="005179C8">
      <w:pPr>
        <w:jc w:val="center"/>
        <w:rPr>
          <w:b/>
          <w:bCs/>
        </w:rPr>
      </w:pPr>
      <w:r w:rsidRPr="00966522">
        <w:rPr>
          <w:b/>
          <w:bCs/>
        </w:rPr>
        <w:t>Snow Removal for Reno State Offices</w:t>
      </w:r>
    </w:p>
    <w:p w14:paraId="7EC37BDE" w14:textId="77777777" w:rsidR="00966522" w:rsidRPr="00E869AA" w:rsidRDefault="00966522" w:rsidP="005179C8">
      <w:pPr>
        <w:jc w:val="center"/>
      </w:pPr>
    </w:p>
    <w:p w14:paraId="4461C066" w14:textId="5B7DB86B" w:rsidR="002934F0" w:rsidRPr="00E869AA" w:rsidRDefault="002934F0" w:rsidP="005179C8">
      <w:pPr>
        <w:jc w:val="center"/>
      </w:pPr>
      <w:r w:rsidRPr="00E869AA">
        <w:t>Release Date:</w:t>
      </w:r>
      <w:r w:rsidR="00411933" w:rsidRPr="00E869AA">
        <w:t xml:space="preserve"> </w:t>
      </w:r>
      <w:r w:rsidR="00AA7E3A">
        <w:rPr>
          <w:b/>
          <w:bCs/>
        </w:rPr>
        <w:t>05/17/2024</w:t>
      </w:r>
    </w:p>
    <w:p w14:paraId="2B985DCC" w14:textId="1EDD1DA7" w:rsidR="003B3F79" w:rsidRPr="00E869AA" w:rsidRDefault="002934F0" w:rsidP="005179C8">
      <w:pPr>
        <w:jc w:val="center"/>
      </w:pPr>
      <w:r w:rsidRPr="00E869AA">
        <w:t>Deadline for Submission and Opening Date and Time:</w:t>
      </w:r>
      <w:r w:rsidR="00411933" w:rsidRPr="00E869AA">
        <w:t xml:space="preserve"> </w:t>
      </w:r>
      <w:r w:rsidR="00AA7E3A">
        <w:rPr>
          <w:b/>
          <w:bCs/>
        </w:rPr>
        <w:t>06/18/2024</w:t>
      </w:r>
      <w:r w:rsidRPr="00B07887">
        <w:rPr>
          <w:b/>
          <w:bCs/>
        </w:rPr>
        <w:t xml:space="preserve">@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38BF174F" w14:textId="2DDB97A4" w:rsidR="00966522" w:rsidRPr="00E869AA" w:rsidRDefault="00966522" w:rsidP="00966522">
      <w:pPr>
        <w:jc w:val="center"/>
      </w:pPr>
      <w:r>
        <w:t>Joel Smedes, Purchasing Officer II</w:t>
      </w:r>
    </w:p>
    <w:p w14:paraId="77ECED79" w14:textId="661B2925" w:rsidR="002934F0" w:rsidRPr="00E869AA" w:rsidRDefault="002934F0" w:rsidP="005179C8">
      <w:pPr>
        <w:jc w:val="center"/>
      </w:pPr>
      <w:r w:rsidRPr="00E869AA">
        <w:t>Phone</w:t>
      </w:r>
      <w:r w:rsidR="008357FE" w:rsidRPr="00E869AA">
        <w:t xml:space="preserve">, </w:t>
      </w:r>
      <w:r w:rsidR="00966522">
        <w:t>775-531-3312</w:t>
      </w:r>
    </w:p>
    <w:p w14:paraId="0E02F26B" w14:textId="5F140EE9" w:rsidR="003B3F79" w:rsidRPr="00E869AA" w:rsidRDefault="002934F0" w:rsidP="005179C8">
      <w:pPr>
        <w:jc w:val="center"/>
      </w:pPr>
      <w:r w:rsidRPr="00E869AA">
        <w:t>Email Address</w:t>
      </w:r>
      <w:r w:rsidR="008357FE" w:rsidRPr="00E869AA">
        <w:t>,</w:t>
      </w:r>
      <w:r w:rsidR="00966522">
        <w:t xml:space="preserve"> j.smedes@admin.nv.gov</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33D54B38" w:rsidR="002934F0" w:rsidRPr="00E869AA" w:rsidRDefault="002934F0" w:rsidP="005179C8">
      <w:pPr>
        <w:jc w:val="center"/>
      </w:pPr>
      <w:r w:rsidRPr="00E869AA">
        <w:t>Ask the relay agent to dial</w:t>
      </w:r>
      <w:r w:rsidR="003E0EAD" w:rsidRPr="00E869AA">
        <w:t xml:space="preserve">, </w:t>
      </w:r>
      <w:r w:rsidRPr="00E869AA">
        <w:t>1-775-</w:t>
      </w:r>
      <w:r w:rsidR="00966522">
        <w:t>531-3312</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314D06F4" w14:textId="6533AEB3" w:rsidR="00F043EF" w:rsidRDefault="0028370B">
      <w:pPr>
        <w:pStyle w:val="TOC1"/>
        <w:tabs>
          <w:tab w:val="right" w:leader="dot" w:pos="10214"/>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\u </w:instrText>
      </w:r>
      <w:r>
        <w:fldChar w:fldCharType="separate"/>
      </w:r>
      <w:hyperlink w:anchor="_Toc166745221" w:history="1">
        <w:r w:rsidR="00F043EF" w:rsidRPr="006F75BA">
          <w:rPr>
            <w:rStyle w:val="Hyperlink"/>
            <w:noProof/>
          </w:rPr>
          <w:t>1.</w:t>
        </w:r>
        <w:r w:rsidR="00F043EF">
          <w:rPr>
            <w:rFonts w:asciiTheme="minorHAnsi" w:eastAsiaTheme="minorEastAsia" w:hAnsiTheme="minorHAnsi" w:cstheme="minorBidi"/>
            <w:noProof/>
            <w:kern w:val="2"/>
            <w:sz w:val="24"/>
            <w:szCs w:val="24"/>
            <w14:ligatures w14:val="standardContextual"/>
          </w:rPr>
          <w:tab/>
        </w:r>
        <w:r w:rsidR="00F043EF" w:rsidRPr="006F75BA">
          <w:rPr>
            <w:rStyle w:val="Hyperlink"/>
            <w:noProof/>
          </w:rPr>
          <w:t>APPLICABLE REGULATIONS GOVERNING PROCUREMENT</w:t>
        </w:r>
        <w:r w:rsidR="00F043EF">
          <w:rPr>
            <w:noProof/>
            <w:webHidden/>
          </w:rPr>
          <w:tab/>
        </w:r>
        <w:r w:rsidR="00F043EF">
          <w:rPr>
            <w:noProof/>
            <w:webHidden/>
          </w:rPr>
          <w:fldChar w:fldCharType="begin"/>
        </w:r>
        <w:r w:rsidR="00F043EF">
          <w:rPr>
            <w:noProof/>
            <w:webHidden/>
          </w:rPr>
          <w:instrText xml:space="preserve"> PAGEREF _Toc166745221 \h </w:instrText>
        </w:r>
        <w:r w:rsidR="00F043EF">
          <w:rPr>
            <w:noProof/>
            <w:webHidden/>
          </w:rPr>
        </w:r>
        <w:r w:rsidR="00F043EF">
          <w:rPr>
            <w:noProof/>
            <w:webHidden/>
          </w:rPr>
          <w:fldChar w:fldCharType="separate"/>
        </w:r>
        <w:r w:rsidR="00F043EF">
          <w:rPr>
            <w:noProof/>
            <w:webHidden/>
          </w:rPr>
          <w:t>2</w:t>
        </w:r>
        <w:r w:rsidR="00F043EF">
          <w:rPr>
            <w:noProof/>
            <w:webHidden/>
          </w:rPr>
          <w:fldChar w:fldCharType="end"/>
        </w:r>
      </w:hyperlink>
    </w:p>
    <w:p w14:paraId="7310907F" w14:textId="28E810C2" w:rsidR="00F043EF" w:rsidRDefault="002408D9">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745222" w:history="1">
        <w:r w:rsidR="00F043EF" w:rsidRPr="006F75BA">
          <w:rPr>
            <w:rStyle w:val="Hyperlink"/>
            <w:noProof/>
          </w:rPr>
          <w:t>2.</w:t>
        </w:r>
        <w:r w:rsidR="00F043EF">
          <w:rPr>
            <w:rFonts w:asciiTheme="minorHAnsi" w:eastAsiaTheme="minorEastAsia" w:hAnsiTheme="minorHAnsi" w:cstheme="minorBidi"/>
            <w:noProof/>
            <w:kern w:val="2"/>
            <w:sz w:val="24"/>
            <w:szCs w:val="24"/>
            <w14:ligatures w14:val="standardContextual"/>
          </w:rPr>
          <w:tab/>
        </w:r>
        <w:r w:rsidR="00F043EF" w:rsidRPr="006F75BA">
          <w:rPr>
            <w:rStyle w:val="Hyperlink"/>
            <w:noProof/>
          </w:rPr>
          <w:t>PROJECT OVERVIEW</w:t>
        </w:r>
        <w:r w:rsidR="00F043EF">
          <w:rPr>
            <w:noProof/>
            <w:webHidden/>
          </w:rPr>
          <w:tab/>
        </w:r>
        <w:r w:rsidR="00F043EF">
          <w:rPr>
            <w:noProof/>
            <w:webHidden/>
          </w:rPr>
          <w:fldChar w:fldCharType="begin"/>
        </w:r>
        <w:r w:rsidR="00F043EF">
          <w:rPr>
            <w:noProof/>
            <w:webHidden/>
          </w:rPr>
          <w:instrText xml:space="preserve"> PAGEREF _Toc166745222 \h </w:instrText>
        </w:r>
        <w:r w:rsidR="00F043EF">
          <w:rPr>
            <w:noProof/>
            <w:webHidden/>
          </w:rPr>
        </w:r>
        <w:r w:rsidR="00F043EF">
          <w:rPr>
            <w:noProof/>
            <w:webHidden/>
          </w:rPr>
          <w:fldChar w:fldCharType="separate"/>
        </w:r>
        <w:r w:rsidR="00F043EF">
          <w:rPr>
            <w:noProof/>
            <w:webHidden/>
          </w:rPr>
          <w:t>2</w:t>
        </w:r>
        <w:r w:rsidR="00F043EF">
          <w:rPr>
            <w:noProof/>
            <w:webHidden/>
          </w:rPr>
          <w:fldChar w:fldCharType="end"/>
        </w:r>
      </w:hyperlink>
    </w:p>
    <w:p w14:paraId="5D845621" w14:textId="01576C3B" w:rsidR="00F043EF" w:rsidRDefault="002408D9">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745223" w:history="1">
        <w:r w:rsidR="00F043EF" w:rsidRPr="006F75BA">
          <w:rPr>
            <w:rStyle w:val="Hyperlink"/>
            <w:noProof/>
          </w:rPr>
          <w:t>3.</w:t>
        </w:r>
        <w:r w:rsidR="00F043EF">
          <w:rPr>
            <w:rFonts w:asciiTheme="minorHAnsi" w:eastAsiaTheme="minorEastAsia" w:hAnsiTheme="minorHAnsi" w:cstheme="minorBidi"/>
            <w:noProof/>
            <w:kern w:val="2"/>
            <w:sz w:val="24"/>
            <w:szCs w:val="24"/>
            <w14:ligatures w14:val="standardContextual"/>
          </w:rPr>
          <w:tab/>
        </w:r>
        <w:r w:rsidR="00F043EF" w:rsidRPr="006F75BA">
          <w:rPr>
            <w:rStyle w:val="Hyperlink"/>
            <w:noProof/>
          </w:rPr>
          <w:t>SCOPE OF WORK</w:t>
        </w:r>
        <w:r w:rsidR="00F043EF">
          <w:rPr>
            <w:noProof/>
            <w:webHidden/>
          </w:rPr>
          <w:tab/>
        </w:r>
        <w:r w:rsidR="00F043EF">
          <w:rPr>
            <w:noProof/>
            <w:webHidden/>
          </w:rPr>
          <w:fldChar w:fldCharType="begin"/>
        </w:r>
        <w:r w:rsidR="00F043EF">
          <w:rPr>
            <w:noProof/>
            <w:webHidden/>
          </w:rPr>
          <w:instrText xml:space="preserve"> PAGEREF _Toc166745223 \h </w:instrText>
        </w:r>
        <w:r w:rsidR="00F043EF">
          <w:rPr>
            <w:noProof/>
            <w:webHidden/>
          </w:rPr>
        </w:r>
        <w:r w:rsidR="00F043EF">
          <w:rPr>
            <w:noProof/>
            <w:webHidden/>
          </w:rPr>
          <w:fldChar w:fldCharType="separate"/>
        </w:r>
        <w:r w:rsidR="00F043EF">
          <w:rPr>
            <w:noProof/>
            <w:webHidden/>
          </w:rPr>
          <w:t>2</w:t>
        </w:r>
        <w:r w:rsidR="00F043EF">
          <w:rPr>
            <w:noProof/>
            <w:webHidden/>
          </w:rPr>
          <w:fldChar w:fldCharType="end"/>
        </w:r>
      </w:hyperlink>
    </w:p>
    <w:p w14:paraId="38E90721" w14:textId="77601719" w:rsidR="00F043EF" w:rsidRDefault="002408D9">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745224" w:history="1">
        <w:r w:rsidR="00F043EF" w:rsidRPr="006F75BA">
          <w:rPr>
            <w:rStyle w:val="Hyperlink"/>
            <w:noProof/>
          </w:rPr>
          <w:t>4.</w:t>
        </w:r>
        <w:r w:rsidR="00F043EF">
          <w:rPr>
            <w:rFonts w:asciiTheme="minorHAnsi" w:eastAsiaTheme="minorEastAsia" w:hAnsiTheme="minorHAnsi" w:cstheme="minorBidi"/>
            <w:noProof/>
            <w:kern w:val="2"/>
            <w:sz w:val="24"/>
            <w:szCs w:val="24"/>
            <w14:ligatures w14:val="standardContextual"/>
          </w:rPr>
          <w:tab/>
        </w:r>
        <w:r w:rsidR="00F043EF" w:rsidRPr="006F75BA">
          <w:rPr>
            <w:rStyle w:val="Hyperlink"/>
            <w:noProof/>
          </w:rPr>
          <w:t>ATTACHMENTS</w:t>
        </w:r>
        <w:r w:rsidR="00F043EF">
          <w:rPr>
            <w:noProof/>
            <w:webHidden/>
          </w:rPr>
          <w:tab/>
        </w:r>
        <w:r w:rsidR="00F043EF">
          <w:rPr>
            <w:noProof/>
            <w:webHidden/>
          </w:rPr>
          <w:fldChar w:fldCharType="begin"/>
        </w:r>
        <w:r w:rsidR="00F043EF">
          <w:rPr>
            <w:noProof/>
            <w:webHidden/>
          </w:rPr>
          <w:instrText xml:space="preserve"> PAGEREF _Toc166745224 \h </w:instrText>
        </w:r>
        <w:r w:rsidR="00F043EF">
          <w:rPr>
            <w:noProof/>
            <w:webHidden/>
          </w:rPr>
        </w:r>
        <w:r w:rsidR="00F043EF">
          <w:rPr>
            <w:noProof/>
            <w:webHidden/>
          </w:rPr>
          <w:fldChar w:fldCharType="separate"/>
        </w:r>
        <w:r w:rsidR="00F043EF">
          <w:rPr>
            <w:noProof/>
            <w:webHidden/>
          </w:rPr>
          <w:t>3</w:t>
        </w:r>
        <w:r w:rsidR="00F043EF">
          <w:rPr>
            <w:noProof/>
            <w:webHidden/>
          </w:rPr>
          <w:fldChar w:fldCharType="end"/>
        </w:r>
      </w:hyperlink>
    </w:p>
    <w:p w14:paraId="5EC36057" w14:textId="36C08259" w:rsidR="00F043EF" w:rsidRDefault="002408D9">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745225" w:history="1">
        <w:r w:rsidR="00F043EF" w:rsidRPr="006F75BA">
          <w:rPr>
            <w:rStyle w:val="Hyperlink"/>
            <w:noProof/>
          </w:rPr>
          <w:t>5.</w:t>
        </w:r>
        <w:r w:rsidR="00F043EF">
          <w:rPr>
            <w:rFonts w:asciiTheme="minorHAnsi" w:eastAsiaTheme="minorEastAsia" w:hAnsiTheme="minorHAnsi" w:cstheme="minorBidi"/>
            <w:noProof/>
            <w:kern w:val="2"/>
            <w:sz w:val="24"/>
            <w:szCs w:val="24"/>
            <w14:ligatures w14:val="standardContextual"/>
          </w:rPr>
          <w:tab/>
        </w:r>
        <w:r w:rsidR="00F043EF" w:rsidRPr="006F75BA">
          <w:rPr>
            <w:rStyle w:val="Hyperlink"/>
            <w:noProof/>
          </w:rPr>
          <w:t>TIMELINE</w:t>
        </w:r>
        <w:r w:rsidR="00F043EF">
          <w:rPr>
            <w:noProof/>
            <w:webHidden/>
          </w:rPr>
          <w:tab/>
        </w:r>
        <w:r w:rsidR="00F043EF">
          <w:rPr>
            <w:noProof/>
            <w:webHidden/>
          </w:rPr>
          <w:fldChar w:fldCharType="begin"/>
        </w:r>
        <w:r w:rsidR="00F043EF">
          <w:rPr>
            <w:noProof/>
            <w:webHidden/>
          </w:rPr>
          <w:instrText xml:space="preserve"> PAGEREF _Toc166745225 \h </w:instrText>
        </w:r>
        <w:r w:rsidR="00F043EF">
          <w:rPr>
            <w:noProof/>
            <w:webHidden/>
          </w:rPr>
        </w:r>
        <w:r w:rsidR="00F043EF">
          <w:rPr>
            <w:noProof/>
            <w:webHidden/>
          </w:rPr>
          <w:fldChar w:fldCharType="separate"/>
        </w:r>
        <w:r w:rsidR="00F043EF">
          <w:rPr>
            <w:noProof/>
            <w:webHidden/>
          </w:rPr>
          <w:t>3</w:t>
        </w:r>
        <w:r w:rsidR="00F043EF">
          <w:rPr>
            <w:noProof/>
            <w:webHidden/>
          </w:rPr>
          <w:fldChar w:fldCharType="end"/>
        </w:r>
      </w:hyperlink>
    </w:p>
    <w:p w14:paraId="0853E444" w14:textId="1FF5BB85" w:rsidR="00F043EF" w:rsidRDefault="002408D9">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745226" w:history="1">
        <w:r w:rsidR="00F043EF" w:rsidRPr="006F75BA">
          <w:rPr>
            <w:rStyle w:val="Hyperlink"/>
            <w:noProof/>
          </w:rPr>
          <w:t>6.</w:t>
        </w:r>
        <w:r w:rsidR="00F043EF">
          <w:rPr>
            <w:rFonts w:asciiTheme="minorHAnsi" w:eastAsiaTheme="minorEastAsia" w:hAnsiTheme="minorHAnsi" w:cstheme="minorBidi"/>
            <w:noProof/>
            <w:kern w:val="2"/>
            <w:sz w:val="24"/>
            <w:szCs w:val="24"/>
            <w14:ligatures w14:val="standardContextual"/>
          </w:rPr>
          <w:tab/>
        </w:r>
        <w:r w:rsidR="00F043EF" w:rsidRPr="006F75BA">
          <w:rPr>
            <w:rStyle w:val="Hyperlink"/>
            <w:noProof/>
          </w:rPr>
          <w:t>EVALUATION</w:t>
        </w:r>
        <w:r w:rsidR="00F043EF">
          <w:rPr>
            <w:noProof/>
            <w:webHidden/>
          </w:rPr>
          <w:tab/>
        </w:r>
        <w:r w:rsidR="00F043EF">
          <w:rPr>
            <w:noProof/>
            <w:webHidden/>
          </w:rPr>
          <w:fldChar w:fldCharType="begin"/>
        </w:r>
        <w:r w:rsidR="00F043EF">
          <w:rPr>
            <w:noProof/>
            <w:webHidden/>
          </w:rPr>
          <w:instrText xml:space="preserve"> PAGEREF _Toc166745226 \h </w:instrText>
        </w:r>
        <w:r w:rsidR="00F043EF">
          <w:rPr>
            <w:noProof/>
            <w:webHidden/>
          </w:rPr>
        </w:r>
        <w:r w:rsidR="00F043EF">
          <w:rPr>
            <w:noProof/>
            <w:webHidden/>
          </w:rPr>
          <w:fldChar w:fldCharType="separate"/>
        </w:r>
        <w:r w:rsidR="00F043EF">
          <w:rPr>
            <w:noProof/>
            <w:webHidden/>
          </w:rPr>
          <w:t>4</w:t>
        </w:r>
        <w:r w:rsidR="00F043EF">
          <w:rPr>
            <w:noProof/>
            <w:webHidden/>
          </w:rPr>
          <w:fldChar w:fldCharType="end"/>
        </w:r>
      </w:hyperlink>
    </w:p>
    <w:p w14:paraId="1568C572" w14:textId="1A281695" w:rsidR="00F043EF" w:rsidRDefault="002408D9">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745227" w:history="1">
        <w:r w:rsidR="00F043EF" w:rsidRPr="006F75BA">
          <w:rPr>
            <w:rStyle w:val="Hyperlink"/>
            <w:noProof/>
          </w:rPr>
          <w:t>7.</w:t>
        </w:r>
        <w:r w:rsidR="00F043EF">
          <w:rPr>
            <w:rFonts w:asciiTheme="minorHAnsi" w:eastAsiaTheme="minorEastAsia" w:hAnsiTheme="minorHAnsi" w:cstheme="minorBidi"/>
            <w:noProof/>
            <w:kern w:val="2"/>
            <w:sz w:val="24"/>
            <w:szCs w:val="24"/>
            <w14:ligatures w14:val="standardContextual"/>
          </w:rPr>
          <w:tab/>
        </w:r>
        <w:r w:rsidR="00F043EF" w:rsidRPr="006F75BA">
          <w:rPr>
            <w:rStyle w:val="Hyperlink"/>
            <w:noProof/>
          </w:rPr>
          <w:t>MANDATORY MINIMUM REQUIREMENTS</w:t>
        </w:r>
        <w:r w:rsidR="00F043EF">
          <w:rPr>
            <w:noProof/>
            <w:webHidden/>
          </w:rPr>
          <w:tab/>
        </w:r>
        <w:r w:rsidR="00F043EF">
          <w:rPr>
            <w:noProof/>
            <w:webHidden/>
          </w:rPr>
          <w:fldChar w:fldCharType="begin"/>
        </w:r>
        <w:r w:rsidR="00F043EF">
          <w:rPr>
            <w:noProof/>
            <w:webHidden/>
          </w:rPr>
          <w:instrText xml:space="preserve"> PAGEREF _Toc166745227 \h </w:instrText>
        </w:r>
        <w:r w:rsidR="00F043EF">
          <w:rPr>
            <w:noProof/>
            <w:webHidden/>
          </w:rPr>
        </w:r>
        <w:r w:rsidR="00F043EF">
          <w:rPr>
            <w:noProof/>
            <w:webHidden/>
          </w:rPr>
          <w:fldChar w:fldCharType="separate"/>
        </w:r>
        <w:r w:rsidR="00F043EF">
          <w:rPr>
            <w:noProof/>
            <w:webHidden/>
          </w:rPr>
          <w:t>4</w:t>
        </w:r>
        <w:r w:rsidR="00F043EF">
          <w:rPr>
            <w:noProof/>
            <w:webHidden/>
          </w:rPr>
          <w:fldChar w:fldCharType="end"/>
        </w:r>
      </w:hyperlink>
    </w:p>
    <w:p w14:paraId="6F6B577D" w14:textId="30A26616" w:rsidR="00F043EF" w:rsidRDefault="002408D9">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745228" w:history="1">
        <w:r w:rsidR="00F043EF" w:rsidRPr="006F75BA">
          <w:rPr>
            <w:rStyle w:val="Hyperlink"/>
            <w:noProof/>
          </w:rPr>
          <w:t>8.</w:t>
        </w:r>
        <w:r w:rsidR="00F043EF">
          <w:rPr>
            <w:rFonts w:asciiTheme="minorHAnsi" w:eastAsiaTheme="minorEastAsia" w:hAnsiTheme="minorHAnsi" w:cstheme="minorBidi"/>
            <w:noProof/>
            <w:kern w:val="2"/>
            <w:sz w:val="24"/>
            <w:szCs w:val="24"/>
            <w14:ligatures w14:val="standardContextual"/>
          </w:rPr>
          <w:tab/>
        </w:r>
        <w:r w:rsidR="00F043EF" w:rsidRPr="006F75BA">
          <w:rPr>
            <w:rStyle w:val="Hyperlink"/>
            <w:noProof/>
          </w:rPr>
          <w:t>CRITICAL ITEMS</w:t>
        </w:r>
        <w:r w:rsidR="00F043EF">
          <w:rPr>
            <w:noProof/>
            <w:webHidden/>
          </w:rPr>
          <w:tab/>
        </w:r>
        <w:r w:rsidR="00F043EF">
          <w:rPr>
            <w:noProof/>
            <w:webHidden/>
          </w:rPr>
          <w:fldChar w:fldCharType="begin"/>
        </w:r>
        <w:r w:rsidR="00F043EF">
          <w:rPr>
            <w:noProof/>
            <w:webHidden/>
          </w:rPr>
          <w:instrText xml:space="preserve"> PAGEREF _Toc166745228 \h </w:instrText>
        </w:r>
        <w:r w:rsidR="00F043EF">
          <w:rPr>
            <w:noProof/>
            <w:webHidden/>
          </w:rPr>
        </w:r>
        <w:r w:rsidR="00F043EF">
          <w:rPr>
            <w:noProof/>
            <w:webHidden/>
          </w:rPr>
          <w:fldChar w:fldCharType="separate"/>
        </w:r>
        <w:r w:rsidR="00F043EF">
          <w:rPr>
            <w:noProof/>
            <w:webHidden/>
          </w:rPr>
          <w:t>5</w:t>
        </w:r>
        <w:r w:rsidR="00F043EF">
          <w:rPr>
            <w:noProof/>
            <w:webHidden/>
          </w:rPr>
          <w:fldChar w:fldCharType="end"/>
        </w:r>
      </w:hyperlink>
    </w:p>
    <w:p w14:paraId="040855A4" w14:textId="2FC33CA4" w:rsidR="00F043EF" w:rsidRDefault="002408D9">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745229" w:history="1">
        <w:r w:rsidR="00F043EF" w:rsidRPr="006F75BA">
          <w:rPr>
            <w:rStyle w:val="Hyperlink"/>
            <w:noProof/>
          </w:rPr>
          <w:t>9.</w:t>
        </w:r>
        <w:r w:rsidR="00F043EF">
          <w:rPr>
            <w:rFonts w:asciiTheme="minorHAnsi" w:eastAsiaTheme="minorEastAsia" w:hAnsiTheme="minorHAnsi" w:cstheme="minorBidi"/>
            <w:noProof/>
            <w:kern w:val="2"/>
            <w:sz w:val="24"/>
            <w:szCs w:val="24"/>
            <w14:ligatures w14:val="standardContextual"/>
          </w:rPr>
          <w:tab/>
        </w:r>
        <w:r w:rsidR="00F043EF" w:rsidRPr="006F75BA">
          <w:rPr>
            <w:rStyle w:val="Hyperlink"/>
            <w:noProof/>
          </w:rPr>
          <w:t>SUBMISSION CHECKLIST</w:t>
        </w:r>
        <w:r w:rsidR="00F043EF">
          <w:rPr>
            <w:noProof/>
            <w:webHidden/>
          </w:rPr>
          <w:tab/>
        </w:r>
        <w:r w:rsidR="00F043EF">
          <w:rPr>
            <w:noProof/>
            <w:webHidden/>
          </w:rPr>
          <w:fldChar w:fldCharType="begin"/>
        </w:r>
        <w:r w:rsidR="00F043EF">
          <w:rPr>
            <w:noProof/>
            <w:webHidden/>
          </w:rPr>
          <w:instrText xml:space="preserve"> PAGEREF _Toc166745229 \h </w:instrText>
        </w:r>
        <w:r w:rsidR="00F043EF">
          <w:rPr>
            <w:noProof/>
            <w:webHidden/>
          </w:rPr>
        </w:r>
        <w:r w:rsidR="00F043EF">
          <w:rPr>
            <w:noProof/>
            <w:webHidden/>
          </w:rPr>
          <w:fldChar w:fldCharType="separate"/>
        </w:r>
        <w:r w:rsidR="00F043EF">
          <w:rPr>
            <w:noProof/>
            <w:webHidden/>
          </w:rPr>
          <w:t>6</w:t>
        </w:r>
        <w:r w:rsidR="00F043EF">
          <w:rPr>
            <w:noProof/>
            <w:webHidden/>
          </w:rPr>
          <w:fldChar w:fldCharType="end"/>
        </w:r>
      </w:hyperlink>
    </w:p>
    <w:p w14:paraId="1069BF31" w14:textId="4ECA388A"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66745221"/>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2"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66745222"/>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3A332966" w:rsidR="001D44B2" w:rsidRPr="00E07DDD" w:rsidRDefault="001D44B2" w:rsidP="00B05314">
      <w:pPr>
        <w:pStyle w:val="Heading2"/>
      </w:pPr>
      <w:r w:rsidRPr="00E07DDD">
        <w:t>The State of Nevada Purchasing Division</w:t>
      </w:r>
      <w:r w:rsidR="00262766" w:rsidRPr="00E07DDD">
        <w:t xml:space="preserve">, on behalf of </w:t>
      </w:r>
      <w:r w:rsidR="00EC75D2" w:rsidRPr="00EC75D2">
        <w:t>the Department of Administration's State Public Works Division/Buildings and Grounds (B&amp;G)</w:t>
      </w:r>
      <w:r w:rsidRPr="00E07DDD">
        <w:t xml:space="preserve"> is seeking proposals from qualified vendors to provide </w:t>
      </w:r>
      <w:r w:rsidR="00EC75D2" w:rsidRPr="00EC75D2">
        <w:t>snow removal for Nevada Early Intervention Services (NEIS), Nevada Highway Patrol (NHP), the Purchasing Warehouse, and the Reno DMV</w:t>
      </w:r>
      <w:r w:rsidR="00BB56AE" w:rsidRPr="00E07DDD">
        <w:t xml:space="preserve"> as described in the scope of work</w:t>
      </w:r>
      <w:r w:rsidR="00D85839" w:rsidRPr="00E07DDD">
        <w:t xml:space="preserve"> and attachments</w:t>
      </w:r>
      <w:r w:rsidRPr="00E07DDD">
        <w:t>.</w:t>
      </w:r>
    </w:p>
    <w:p w14:paraId="306B7618" w14:textId="77777777" w:rsidR="001D44B2" w:rsidRDefault="001D44B2" w:rsidP="00C371BD"/>
    <w:p w14:paraId="42202D8E" w14:textId="5855FB74" w:rsidR="004F6FEF" w:rsidRDefault="004F6FEF" w:rsidP="004F6FEF">
      <w:pPr>
        <w:pStyle w:val="Heading2"/>
      </w:pPr>
      <w:r w:rsidRPr="004F6FEF">
        <w:t>The principal objective of scheduled grounds maintenance service is to maintain a safe, secure, presentable grounds at State of Nevada properties for state employees, visitors, and the surrounding community.</w:t>
      </w:r>
    </w:p>
    <w:p w14:paraId="497BECA4" w14:textId="77777777" w:rsidR="004F6FEF" w:rsidRDefault="004F6FEF" w:rsidP="00860DE5"/>
    <w:p w14:paraId="586F942D" w14:textId="6751F463" w:rsidR="004F6FEF" w:rsidRDefault="004F6FEF" w:rsidP="004F6FEF">
      <w:pPr>
        <w:pStyle w:val="Heading2"/>
      </w:pPr>
      <w:bookmarkStart w:id="6" w:name="_Hlk168470542"/>
      <w:r w:rsidRPr="00BF4518">
        <w:t>B&amp;G will be administering/monitoring this contract as well as scheduling. Invoicing will be directed to B&amp;G</w:t>
      </w:r>
      <w:r w:rsidR="002C166F">
        <w:t>.</w:t>
      </w:r>
    </w:p>
    <w:bookmarkEnd w:id="6"/>
    <w:p w14:paraId="68F6A336" w14:textId="77777777" w:rsidR="004F6FEF" w:rsidRDefault="004F6FEF" w:rsidP="00860DE5"/>
    <w:p w14:paraId="0D0E8D5E" w14:textId="1F4AFC34" w:rsidR="004F6FEF" w:rsidRDefault="004F6FEF" w:rsidP="004F6FEF">
      <w:pPr>
        <w:pStyle w:val="Heading2"/>
      </w:pPr>
      <w:bookmarkStart w:id="7" w:name="_Hlk168470595"/>
      <w:r w:rsidRPr="004F6FEF">
        <w:t xml:space="preserve">Vendors must attend a mandatory site visit in on May </w:t>
      </w:r>
      <w:r w:rsidR="007D5491">
        <w:t>30</w:t>
      </w:r>
      <w:r w:rsidRPr="004F6FEF">
        <w:t xml:space="preserve">, 2024 at </w:t>
      </w:r>
      <w:r w:rsidR="007D5491">
        <w:t>9</w:t>
      </w:r>
      <w:r w:rsidRPr="004F6FEF">
        <w:t xml:space="preserve">:00 am in order to submit a proposal. Please refer to the Pre-Registration in the attachments form for details. Deadline to submit pre-registration form is on May </w:t>
      </w:r>
      <w:r w:rsidR="007D5491">
        <w:t>29</w:t>
      </w:r>
      <w:r w:rsidRPr="004F6FEF">
        <w:t>,</w:t>
      </w:r>
      <w:r w:rsidR="007D5491">
        <w:t xml:space="preserve"> </w:t>
      </w:r>
      <w:r w:rsidRPr="004F6FEF">
        <w:t xml:space="preserve">2024 at </w:t>
      </w:r>
      <w:r w:rsidR="00737F3F">
        <w:t>2</w:t>
      </w:r>
      <w:r w:rsidRPr="004F6FEF">
        <w:t>:00 pm</w:t>
      </w:r>
      <w:r w:rsidR="002C166F">
        <w:t>.</w:t>
      </w:r>
    </w:p>
    <w:bookmarkEnd w:id="7"/>
    <w:p w14:paraId="3767559C" w14:textId="77777777" w:rsidR="004F6FEF" w:rsidRPr="00B66FFF" w:rsidRDefault="004F6FEF" w:rsidP="00C371BD"/>
    <w:p w14:paraId="6F7DE43F" w14:textId="123DA5C4" w:rsidR="001D44B2" w:rsidRPr="00E07DDD" w:rsidRDefault="001D44B2" w:rsidP="00B05314">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EC75D2">
        <w:t xml:space="preserve"> B&amp;G</w:t>
      </w:r>
      <w:r w:rsidRPr="00E07DDD">
        <w:t xml:space="preserve"> shall administer contract resulting from this </w:t>
      </w:r>
      <w:r w:rsidR="00D12E1A">
        <w:t>solicitation</w:t>
      </w:r>
      <w:r w:rsidRPr="00E07DDD">
        <w:t>.</w:t>
      </w:r>
      <w:r w:rsidR="00976775" w:rsidRPr="00E07DDD">
        <w:t xml:space="preserve"> </w:t>
      </w:r>
      <w:r w:rsidRPr="00E07DDD">
        <w:t>The resulting contract</w:t>
      </w:r>
      <w:r w:rsidR="00210E4C">
        <w:t xml:space="preserve"> is</w:t>
      </w:r>
      <w:r w:rsidR="00F00A2B" w:rsidRPr="00E07DDD">
        <w:t xml:space="preserve"> expected to</w:t>
      </w:r>
      <w:r w:rsidRPr="00E07DDD">
        <w:t xml:space="preserve"> be for a</w:t>
      </w:r>
      <w:r w:rsidR="004F2D52" w:rsidRPr="00E07DDD">
        <w:t xml:space="preserve"> </w:t>
      </w:r>
      <w:r w:rsidRPr="00E07DDD">
        <w:t xml:space="preserve">contract term of </w:t>
      </w:r>
      <w:r w:rsidR="004F2D52" w:rsidRPr="00E07DDD">
        <w:t>four years,</w:t>
      </w:r>
      <w:r w:rsidRPr="00E07DDD">
        <w:t xml:space="preserve"> subject to Board of Examiners approval.</w:t>
      </w:r>
    </w:p>
    <w:p w14:paraId="1B8758D9" w14:textId="54A7DD60" w:rsidR="001D44B2" w:rsidRPr="00B66FFF" w:rsidRDefault="001D44B2" w:rsidP="00C371BD"/>
    <w:p w14:paraId="49DF71A5" w14:textId="0DAD767E" w:rsidR="002118A9" w:rsidRPr="00E07DDD" w:rsidRDefault="003168D7" w:rsidP="00B05314">
      <w:pPr>
        <w:pStyle w:val="Heading2"/>
      </w:pPr>
      <w:r w:rsidRPr="00E07DDD">
        <w:t>AGENCY BACKGROUND</w:t>
      </w:r>
    </w:p>
    <w:p w14:paraId="34838036" w14:textId="33DA7042" w:rsidR="002118A9" w:rsidRPr="00B66FFF" w:rsidRDefault="002118A9" w:rsidP="00C371BD"/>
    <w:p w14:paraId="506EF125" w14:textId="430349B4" w:rsidR="004F6FEF" w:rsidRPr="00BF4518" w:rsidRDefault="004F6FEF" w:rsidP="004F6FEF">
      <w:pPr>
        <w:pStyle w:val="Heading3"/>
      </w:pPr>
      <w:r w:rsidRPr="00BF4518">
        <w:t>B&amp;G provides physical building maintenance for most state-owned buildings in Carson City that includes the Stewart Complex, Reno, and Las Vegas amounting to approximately 1.7 million sq. ft. of facility space. Services provided by agency staff and contracted vendors range from general building systems repair and maintenance to minor remodeling projects. Not only does B&amp;G utilize in-house staff and labor from contract vendors, but also in Northern Nevada, we utilize labor provided by community trustees from the Department of Corrections. The building maintenance section operates daily with the goal to provide excellent service through clear communication, accountability, and outstanding customer service</w:t>
      </w:r>
      <w:r>
        <w:t>.</w:t>
      </w:r>
    </w:p>
    <w:p w14:paraId="7717C919" w14:textId="77777777" w:rsidR="004F6FEF" w:rsidRDefault="004F6FEF" w:rsidP="00860DE5"/>
    <w:p w14:paraId="5F92031A" w14:textId="4A88A466" w:rsidR="002B726B" w:rsidRPr="00E07DDD" w:rsidRDefault="003168D7" w:rsidP="004F6FEF">
      <w:pPr>
        <w:pStyle w:val="Heading2"/>
      </w:pPr>
      <w:r w:rsidRPr="00E07DDD">
        <w:t>GOALS AND OBJECTIVES</w:t>
      </w:r>
    </w:p>
    <w:p w14:paraId="04AFA635" w14:textId="77777777" w:rsidR="004C2217" w:rsidRPr="00B66FFF" w:rsidRDefault="004C2217" w:rsidP="00C371BD"/>
    <w:p w14:paraId="61533862" w14:textId="66D49464" w:rsidR="004F6FEF" w:rsidRPr="00BF4518" w:rsidRDefault="004F6FEF" w:rsidP="004F6FEF">
      <w:pPr>
        <w:pStyle w:val="Heading3"/>
      </w:pPr>
      <w:r w:rsidRPr="00BF4518">
        <w:t>Buildings and Grounds is seeking</w:t>
      </w:r>
      <w:r w:rsidR="002408D9">
        <w:t xml:space="preserve"> snow removal</w:t>
      </w:r>
      <w:r w:rsidRPr="00BF4518">
        <w:t xml:space="preserve"> services </w:t>
      </w:r>
      <w:r>
        <w:t xml:space="preserve">for </w:t>
      </w:r>
      <w:r w:rsidR="002408D9">
        <w:t>Reno State Offices</w:t>
      </w:r>
      <w:r w:rsidRPr="00BF4518">
        <w:t xml:space="preserve">. See </w:t>
      </w:r>
      <w:r w:rsidRPr="00BF4518">
        <w:rPr>
          <w:i/>
          <w:iCs/>
        </w:rPr>
        <w:t>Scope of Work</w:t>
      </w:r>
      <w:r w:rsidRPr="00BF4518">
        <w:t xml:space="preserve"> attachment for full details. </w:t>
      </w:r>
    </w:p>
    <w:p w14:paraId="67630081" w14:textId="77777777" w:rsidR="00D91DEB" w:rsidRDefault="00D91DEB" w:rsidP="00C371BD"/>
    <w:p w14:paraId="2B7AA305" w14:textId="2A63133C" w:rsidR="00532748" w:rsidRDefault="00532748" w:rsidP="00532748">
      <w:pPr>
        <w:pStyle w:val="Heading2"/>
      </w:pPr>
      <w:r>
        <w:t>LOCATIONS</w:t>
      </w:r>
    </w:p>
    <w:p w14:paraId="3D485BE5" w14:textId="77777777" w:rsidR="00532748" w:rsidRDefault="00532748" w:rsidP="00C371BD"/>
    <w:p w14:paraId="5E0F93B1" w14:textId="2BDFD07D" w:rsidR="00AD5F3F" w:rsidRPr="00860DE5" w:rsidRDefault="00AD5F3F" w:rsidP="00860DE5">
      <w:pPr>
        <w:pStyle w:val="Heading3"/>
      </w:pPr>
      <w:r w:rsidRPr="00860DE5">
        <w:t>Nevada Early Intervention Services, 2667 Enterprise Road, Reno, Nevada 89512</w:t>
      </w:r>
    </w:p>
    <w:p w14:paraId="16A1E81C" w14:textId="7D8B2CE3" w:rsidR="00AD5F3F" w:rsidRPr="00860DE5" w:rsidRDefault="00AD5F3F" w:rsidP="00860DE5">
      <w:pPr>
        <w:pStyle w:val="Heading3"/>
      </w:pPr>
      <w:r w:rsidRPr="00860DE5">
        <w:t>Nevada Highway Patrol, 357 Hammill Ln, Reno, Nevada 89511</w:t>
      </w:r>
    </w:p>
    <w:p w14:paraId="488F6F9B" w14:textId="7CCEE87A" w:rsidR="00AD5F3F" w:rsidRPr="00860DE5" w:rsidRDefault="00AD5F3F" w:rsidP="00860DE5">
      <w:pPr>
        <w:pStyle w:val="Heading3"/>
      </w:pPr>
      <w:r w:rsidRPr="00860DE5">
        <w:t>Purchasing Warehouse, 2250 Barnet</w:t>
      </w:r>
      <w:r w:rsidR="00AB4D9B" w:rsidRPr="00860DE5">
        <w:t>t</w:t>
      </w:r>
      <w:r w:rsidRPr="00860DE5">
        <w:t xml:space="preserve"> Way, Ren</w:t>
      </w:r>
      <w:r w:rsidR="00AB4D9B" w:rsidRPr="00860DE5">
        <w:t>o</w:t>
      </w:r>
      <w:r w:rsidRPr="00860DE5">
        <w:t>, Nevada 89512</w:t>
      </w:r>
    </w:p>
    <w:p w14:paraId="33BF6E1D" w14:textId="4DC45283" w:rsidR="00AD5F3F" w:rsidRPr="00860DE5" w:rsidRDefault="00AD5F3F" w:rsidP="00860DE5">
      <w:pPr>
        <w:pStyle w:val="Heading3"/>
      </w:pPr>
      <w:r w:rsidRPr="00860DE5">
        <w:t>Reno DMV, 9155 Double Diamond Parkway, Reno, Nevada 89521</w:t>
      </w:r>
    </w:p>
    <w:p w14:paraId="705F58E5" w14:textId="77777777" w:rsidR="00532748" w:rsidRPr="00B66FFF" w:rsidRDefault="00532748" w:rsidP="00C371BD"/>
    <w:p w14:paraId="125A3A6F" w14:textId="1EF22EE0" w:rsidR="00C56046" w:rsidRPr="00B66FFF" w:rsidRDefault="00C56046" w:rsidP="00A33A03">
      <w:pPr>
        <w:pStyle w:val="Heading1"/>
      </w:pPr>
      <w:bookmarkStart w:id="8" w:name="_Toc70363816"/>
      <w:bookmarkStart w:id="9" w:name="_Toc70367351"/>
      <w:bookmarkStart w:id="10" w:name="_Toc166745223"/>
      <w:r w:rsidRPr="00B66FFF">
        <w:t>SCOPE OF WORK</w:t>
      </w:r>
      <w:bookmarkEnd w:id="8"/>
      <w:bookmarkEnd w:id="9"/>
      <w:bookmarkEnd w:id="10"/>
    </w:p>
    <w:p w14:paraId="0042AC3D" w14:textId="18D65C8E" w:rsidR="00C56046" w:rsidRPr="00B66FFF" w:rsidRDefault="00C56046" w:rsidP="00C371BD"/>
    <w:p w14:paraId="70DAF01B" w14:textId="490B5B75" w:rsidR="00DC31D5" w:rsidRPr="00BF4518" w:rsidRDefault="00DC31D5" w:rsidP="00DC31D5">
      <w:pPr>
        <w:pStyle w:val="Heading2"/>
      </w:pPr>
      <w:r w:rsidRPr="00BF4518">
        <w:t xml:space="preserve">See </w:t>
      </w:r>
      <w:r w:rsidRPr="00BF4518">
        <w:rPr>
          <w:i/>
          <w:iCs/>
        </w:rPr>
        <w:t>Scope of Work</w:t>
      </w:r>
      <w:r w:rsidRPr="00BF4518">
        <w:t xml:space="preserve"> attachment. </w:t>
      </w:r>
    </w:p>
    <w:p w14:paraId="1A4BD218" w14:textId="69C7AA20" w:rsidR="00C0347B" w:rsidRPr="00B66FFF" w:rsidRDefault="00C0347B" w:rsidP="00C371BD"/>
    <w:p w14:paraId="1764AA9F" w14:textId="77777777" w:rsidR="00104A2B" w:rsidRPr="00B66FFF" w:rsidRDefault="00104A2B" w:rsidP="00A33A03">
      <w:pPr>
        <w:pStyle w:val="Heading1"/>
      </w:pPr>
      <w:bookmarkStart w:id="11" w:name="_Toc70363822"/>
      <w:bookmarkStart w:id="12" w:name="_Toc70367357"/>
      <w:bookmarkStart w:id="13" w:name="_Toc166745224"/>
      <w:bookmarkStart w:id="14" w:name="_Toc31721213"/>
      <w:bookmarkStart w:id="15" w:name="_Toc64377102"/>
      <w:bookmarkStart w:id="16" w:name="_Toc64991541"/>
      <w:bookmarkStart w:id="17" w:name="_Toc65138426"/>
      <w:bookmarkStart w:id="18" w:name="_Toc66176034"/>
      <w:bookmarkStart w:id="19" w:name="_Toc70363819"/>
      <w:bookmarkStart w:id="20" w:name="_Toc70367354"/>
      <w:bookmarkStart w:id="21" w:name="_Toc70363817"/>
      <w:bookmarkStart w:id="22" w:name="_Toc70367352"/>
      <w:r w:rsidRPr="00B66FFF">
        <w:lastRenderedPageBreak/>
        <w:t>ATTACHMENTS</w:t>
      </w:r>
      <w:bookmarkEnd w:id="11"/>
      <w:bookmarkEnd w:id="12"/>
      <w:bookmarkEnd w:id="13"/>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38F1886" w14:textId="3EE42A32" w:rsidR="00104A2B" w:rsidRDefault="00104A2B" w:rsidP="00D36BD4">
      <w:pPr>
        <w:pStyle w:val="Heading3"/>
      </w:pPr>
      <w:r w:rsidRPr="00B66FFF">
        <w:t>Terms and Conditions</w:t>
      </w:r>
      <w:r>
        <w:t xml:space="preserve"> for Services</w:t>
      </w:r>
    </w:p>
    <w:p w14:paraId="0FA155E7" w14:textId="6611BFEC" w:rsidR="00D36BD4" w:rsidRDefault="00D36BD4" w:rsidP="00D36BD4">
      <w:pPr>
        <w:pStyle w:val="Heading3"/>
      </w:pPr>
      <w:r>
        <w:t>Scope of Work</w:t>
      </w:r>
    </w:p>
    <w:p w14:paraId="1EDBFEBB" w14:textId="4F21A824" w:rsidR="00D36BD4" w:rsidRPr="008D4B2D" w:rsidRDefault="00D36BD4" w:rsidP="00D36BD4">
      <w:pPr>
        <w:pStyle w:val="Heading3"/>
      </w:pPr>
      <w:r w:rsidRPr="00D36BD4">
        <w:t>Maps of Facilities for Snow Removal</w:t>
      </w:r>
    </w:p>
    <w:p w14:paraId="64A500C1" w14:textId="77777777" w:rsidR="009F518D" w:rsidRDefault="009F518D" w:rsidP="009F518D"/>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2E7FD3CE" w14:textId="77777777" w:rsidR="00307E07" w:rsidRDefault="00307E07" w:rsidP="00307E07">
      <w:pPr>
        <w:pStyle w:val="Heading3"/>
      </w:pPr>
      <w:r w:rsidRPr="00D36BD4">
        <w:t>Cost Schedule</w:t>
      </w:r>
    </w:p>
    <w:p w14:paraId="2B08ECAB" w14:textId="02F238DF" w:rsidR="00C411EC" w:rsidRPr="00D36BD4" w:rsidRDefault="00C411EC" w:rsidP="00307E07">
      <w:pPr>
        <w:pStyle w:val="Heading3"/>
      </w:pPr>
      <w:r>
        <w:t>Site Visit Registration Form</w:t>
      </w:r>
    </w:p>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Pr="00B66FFF" w:rsidRDefault="00C37CD2" w:rsidP="00C37CD2">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23" w:name="_Toc166745225"/>
      <w:r w:rsidRPr="00111CB9">
        <w:t>TIMELINE</w:t>
      </w:r>
      <w:bookmarkEnd w:id="14"/>
      <w:bookmarkEnd w:id="15"/>
      <w:bookmarkEnd w:id="16"/>
      <w:bookmarkEnd w:id="17"/>
      <w:bookmarkEnd w:id="18"/>
      <w:bookmarkEnd w:id="19"/>
      <w:bookmarkEnd w:id="20"/>
      <w:bookmarkEnd w:id="23"/>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NevadaEPro</w:t>
      </w:r>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56EFF771" w14:textId="013B5E67" w:rsidR="00442222" w:rsidRDefault="000A5780" w:rsidP="00442222">
      <w:pPr>
        <w:pStyle w:val="Heading4"/>
      </w:pPr>
      <w:r w:rsidRPr="009B21A9">
        <w:t xml:space="preserve">Deadline for </w:t>
      </w:r>
      <w:r w:rsidR="00442222">
        <w:t>Site Visit Registration Form</w:t>
      </w:r>
      <w:r w:rsidRPr="009B21A9">
        <w:tab/>
        <w:t xml:space="preserve">No later than </w:t>
      </w:r>
      <w:r w:rsidR="00442222">
        <w:t>2</w:t>
      </w:r>
      <w:r w:rsidRPr="009B21A9">
        <w:t>:00 pm on</w:t>
      </w:r>
      <w:r w:rsidR="00442222">
        <w:t xml:space="preserve"> 05/29/2024</w:t>
      </w:r>
    </w:p>
    <w:p w14:paraId="425A7608" w14:textId="13AB81C9" w:rsidR="00442222" w:rsidRDefault="00442222" w:rsidP="00442222">
      <w:pPr>
        <w:pStyle w:val="Heading4"/>
      </w:pPr>
      <w:r>
        <w:t>Mandatory Site Visit</w:t>
      </w:r>
      <w:r>
        <w:tab/>
        <w:t xml:space="preserve"> 9:00 am on 05/30/2024</w:t>
      </w:r>
    </w:p>
    <w:p w14:paraId="0CAE1DF0" w14:textId="3D610A28" w:rsidR="00442222" w:rsidRDefault="00442222" w:rsidP="00442222">
      <w:pPr>
        <w:pStyle w:val="Heading4"/>
      </w:pPr>
      <w:r>
        <w:t>Deadline for Questions</w:t>
      </w:r>
      <w:r>
        <w:tab/>
        <w:t>No later than 5:00 pm on 06/04/2024</w:t>
      </w:r>
    </w:p>
    <w:p w14:paraId="3743F8DD" w14:textId="3C9AFCCD" w:rsidR="000A5780" w:rsidRPr="009B21A9" w:rsidRDefault="000A5780" w:rsidP="009B21A9">
      <w:pPr>
        <w:pStyle w:val="Heading4"/>
      </w:pPr>
      <w:r w:rsidRPr="009B21A9">
        <w:t>Answers Posted</w:t>
      </w:r>
      <w:r w:rsidRPr="009B21A9">
        <w:tab/>
        <w:t xml:space="preserve">On or about </w:t>
      </w:r>
      <w:r w:rsidR="00442222">
        <w:t>06/11/2024</w:t>
      </w:r>
    </w:p>
    <w:p w14:paraId="45AEFC31" w14:textId="6811642A" w:rsidR="000A5780" w:rsidRPr="009B21A9" w:rsidRDefault="000A5780" w:rsidP="009B21A9">
      <w:pPr>
        <w:pStyle w:val="Heading4"/>
      </w:pPr>
      <w:r w:rsidRPr="009B21A9">
        <w:t>Deadline for References</w:t>
      </w:r>
      <w:r w:rsidRPr="009B21A9">
        <w:tab/>
        <w:t xml:space="preserve">No later than 5:00 pm on </w:t>
      </w:r>
      <w:r w:rsidR="00442222">
        <w:t>06/17/2024</w:t>
      </w:r>
    </w:p>
    <w:p w14:paraId="650DCFB2" w14:textId="04CFD084" w:rsidR="000A5780" w:rsidRPr="009B21A9" w:rsidRDefault="000A5780" w:rsidP="009B21A9">
      <w:pPr>
        <w:pStyle w:val="Heading4"/>
      </w:pPr>
      <w:r w:rsidRPr="009B21A9">
        <w:t>Deadline Proposal Submission and Opening</w:t>
      </w:r>
      <w:r w:rsidRPr="009B21A9">
        <w:tab/>
        <w:t xml:space="preserve">No later than 2:00 pm on </w:t>
      </w:r>
      <w:r w:rsidR="00442222">
        <w:t>06/18/2024</w:t>
      </w:r>
    </w:p>
    <w:p w14:paraId="5DE5CF15" w14:textId="171E3FBA" w:rsidR="000A5780" w:rsidRPr="009B21A9" w:rsidRDefault="000A5780" w:rsidP="009B21A9">
      <w:pPr>
        <w:pStyle w:val="Heading4"/>
      </w:pPr>
      <w:r w:rsidRPr="009B21A9">
        <w:t>Evaluation Period (estimated)</w:t>
      </w:r>
      <w:r w:rsidRPr="009B21A9">
        <w:tab/>
      </w:r>
      <w:r w:rsidR="00442222">
        <w:t>06/18/2024</w:t>
      </w:r>
      <w:r w:rsidRPr="009B21A9">
        <w:t xml:space="preserve"> </w:t>
      </w:r>
      <w:r w:rsidR="00442222">
        <w:t>–</w:t>
      </w:r>
      <w:r w:rsidRPr="009B21A9">
        <w:t xml:space="preserve"> </w:t>
      </w:r>
      <w:r w:rsidR="00442222">
        <w:t>06/25/2024</w:t>
      </w:r>
    </w:p>
    <w:p w14:paraId="53E748E8" w14:textId="35E4DCD8" w:rsidR="002519E8" w:rsidRPr="009B21A9" w:rsidRDefault="002519E8" w:rsidP="002519E8">
      <w:pPr>
        <w:pStyle w:val="Heading4"/>
      </w:pPr>
      <w:r>
        <w:t>Notice of Intent</w:t>
      </w:r>
      <w:r w:rsidRPr="009B21A9">
        <w:t xml:space="preserve"> (estimated)</w:t>
      </w:r>
      <w:r w:rsidRPr="009B21A9">
        <w:tab/>
        <w:t>On or about</w:t>
      </w:r>
      <w:r w:rsidR="00442222">
        <w:t xml:space="preserve"> 06/25/2024</w:t>
      </w:r>
    </w:p>
    <w:p w14:paraId="249D90AC" w14:textId="053382A5" w:rsidR="000A5780" w:rsidRPr="009B21A9" w:rsidRDefault="002519E8" w:rsidP="009B21A9">
      <w:pPr>
        <w:pStyle w:val="Heading4"/>
      </w:pPr>
      <w:r>
        <w:t>Notice of Award</w:t>
      </w:r>
      <w:r w:rsidR="000A5780" w:rsidRPr="009B21A9">
        <w:t xml:space="preserve"> (estimated)</w:t>
      </w:r>
      <w:r w:rsidR="000A5780" w:rsidRPr="009B21A9">
        <w:tab/>
        <w:t xml:space="preserve">On or about </w:t>
      </w:r>
      <w:r w:rsidR="00442222">
        <w:t>07/09/202</w:t>
      </w:r>
      <w:r w:rsidR="00F853D9">
        <w:t>4</w:t>
      </w:r>
    </w:p>
    <w:p w14:paraId="4BC3DD84" w14:textId="551887C9" w:rsidR="000A5780" w:rsidRPr="009B21A9" w:rsidRDefault="000A5780" w:rsidP="009B21A9">
      <w:pPr>
        <w:pStyle w:val="Heading4"/>
      </w:pPr>
      <w:r w:rsidRPr="009B21A9">
        <w:t>BOE Approval (estimated)</w:t>
      </w:r>
      <w:r w:rsidRPr="009B21A9">
        <w:tab/>
      </w:r>
      <w:r w:rsidR="00442222">
        <w:t>09/10/2024</w:t>
      </w:r>
    </w:p>
    <w:p w14:paraId="3415F249" w14:textId="77A942BA" w:rsidR="000A5780" w:rsidRPr="009B21A9" w:rsidRDefault="000A5780" w:rsidP="009B21A9">
      <w:pPr>
        <w:pStyle w:val="Heading4"/>
      </w:pPr>
      <w:r w:rsidRPr="009B21A9">
        <w:t>Contract start date (estimated)</w:t>
      </w:r>
      <w:r w:rsidRPr="009B21A9">
        <w:tab/>
      </w:r>
      <w:r w:rsidR="00442222">
        <w:t>12/01/2024</w:t>
      </w:r>
    </w:p>
    <w:p w14:paraId="48FCB27C" w14:textId="23B96380" w:rsidR="00594F49" w:rsidRDefault="00594F49">
      <w:pPr>
        <w:widowControl/>
        <w:ind w:left="1080" w:hanging="1080"/>
        <w:contextualSpacing w:val="0"/>
      </w:pPr>
      <w:r>
        <w:br w:type="page"/>
      </w:r>
    </w:p>
    <w:p w14:paraId="1A2ADB73" w14:textId="77777777" w:rsidR="000A5780" w:rsidRDefault="000A5780" w:rsidP="000A5780"/>
    <w:p w14:paraId="089DDCDB" w14:textId="3D996A4D" w:rsidR="00104A2B" w:rsidRPr="0017635B" w:rsidRDefault="00104A2B" w:rsidP="00A33A03">
      <w:pPr>
        <w:pStyle w:val="Heading1"/>
      </w:pPr>
      <w:bookmarkStart w:id="24" w:name="_Toc70363821"/>
      <w:bookmarkStart w:id="25" w:name="_Toc70367356"/>
      <w:bookmarkStart w:id="26" w:name="_Toc166745226"/>
      <w:r w:rsidRPr="0017635B">
        <w:t>EVALUATION</w:t>
      </w:r>
      <w:bookmarkEnd w:id="24"/>
      <w:bookmarkEnd w:id="25"/>
      <w:bookmarkEnd w:id="26"/>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0BA35C7F" w14:textId="77777777" w:rsidR="00D06510" w:rsidRDefault="00D06510" w:rsidP="00A12CBB"/>
    <w:p w14:paraId="4602C7DD" w14:textId="79D48A57" w:rsidR="00104A2B" w:rsidRPr="001324B9" w:rsidRDefault="00D06510" w:rsidP="009B21A9">
      <w:pPr>
        <w:pStyle w:val="Heading4"/>
      </w:pPr>
      <w:r w:rsidRPr="00D06510">
        <w:rPr>
          <w:bCs w:val="0"/>
          <w:szCs w:val="20"/>
        </w:rPr>
        <w:t>Snow Removal Experience</w:t>
      </w:r>
      <w:r w:rsidR="00104A2B" w:rsidRPr="001324B9">
        <w:tab/>
      </w:r>
      <w:r>
        <w:t>35</w:t>
      </w:r>
    </w:p>
    <w:p w14:paraId="73BA5567" w14:textId="2169AC7E" w:rsidR="00104A2B" w:rsidRPr="001324B9" w:rsidRDefault="00D06510" w:rsidP="009B21A9">
      <w:pPr>
        <w:pStyle w:val="Heading4"/>
      </w:pPr>
      <w:r w:rsidRPr="00D06510">
        <w:t>Demonstrate Competence</w:t>
      </w:r>
      <w:r w:rsidR="00104A2B" w:rsidRPr="001324B9">
        <w:tab/>
      </w:r>
      <w:r>
        <w:t>20</w:t>
      </w:r>
    </w:p>
    <w:p w14:paraId="4E6B54BE" w14:textId="1EABC36D" w:rsidR="00104A2B" w:rsidRPr="001324B9" w:rsidRDefault="00D06510" w:rsidP="009B21A9">
      <w:pPr>
        <w:pStyle w:val="Heading4"/>
      </w:pPr>
      <w:r w:rsidRPr="00D06510">
        <w:t>Expertise and Availability of Key Personnel &amp; Equipment</w:t>
      </w:r>
      <w:r w:rsidR="00104A2B" w:rsidRPr="001324B9">
        <w:tab/>
      </w:r>
      <w:r>
        <w:t>20</w:t>
      </w:r>
    </w:p>
    <w:p w14:paraId="069ECE79" w14:textId="643B8919" w:rsidR="00104A2B" w:rsidRPr="001324B9" w:rsidRDefault="00D06510" w:rsidP="009B21A9">
      <w:pPr>
        <w:pStyle w:val="Heading4"/>
      </w:pPr>
      <w:r>
        <w:t>Cost</w:t>
      </w:r>
      <w:r w:rsidR="00104A2B" w:rsidRPr="001324B9">
        <w:tab/>
      </w:r>
      <w:r>
        <w:t>15</w:t>
      </w:r>
    </w:p>
    <w:p w14:paraId="1563BC72" w14:textId="3FA3E684" w:rsidR="00104A2B" w:rsidRPr="001324B9" w:rsidRDefault="00D06510" w:rsidP="009B21A9">
      <w:pPr>
        <w:pStyle w:val="Heading4"/>
      </w:pPr>
      <w:r w:rsidRPr="00D06510">
        <w:t>Conformance With the Terms of This RFP</w:t>
      </w:r>
      <w:r w:rsidR="00104A2B" w:rsidRPr="001324B9">
        <w:tab/>
      </w:r>
      <w:r>
        <w:t>10</w:t>
      </w:r>
    </w:p>
    <w:p w14:paraId="1EABE615" w14:textId="77777777" w:rsidR="00104A2B" w:rsidRDefault="00104A2B" w:rsidP="00104A2B"/>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5F8F3743" w14:textId="77777777" w:rsidR="00104A2B" w:rsidRPr="0017635B" w:rsidRDefault="00104A2B" w:rsidP="00104A2B"/>
    <w:p w14:paraId="1E11A633" w14:textId="36E57403" w:rsidR="009F518D" w:rsidRDefault="00B37D22" w:rsidP="00B37D22">
      <w:pPr>
        <w:pStyle w:val="Heading2"/>
        <w:ind w:right="54"/>
      </w:pPr>
      <w:r>
        <w:t>NEVADA-BASED BUSINESS PREFERENCE</w:t>
      </w:r>
    </w:p>
    <w:p w14:paraId="3DC8F7BF" w14:textId="77777777" w:rsidR="009F518D" w:rsidRDefault="009F518D" w:rsidP="009F518D"/>
    <w:p w14:paraId="2848F95F" w14:textId="02C43F9C" w:rsidR="00B37D22" w:rsidRPr="008F32F2" w:rsidRDefault="00B37D22" w:rsidP="009F518D">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B37D22">
      <w:pPr>
        <w:pStyle w:val="Heading3"/>
        <w:ind w:right="54"/>
      </w:pPr>
      <w:r>
        <w:t>Nevada-based business is defined in NRS 333.3352(1).</w:t>
      </w:r>
    </w:p>
    <w:p w14:paraId="3D9E582D" w14:textId="77777777" w:rsidR="00B37D22" w:rsidRDefault="00B37D22" w:rsidP="00B37D22">
      <w:pPr>
        <w:pStyle w:val="Heading3"/>
        <w:ind w:right="54"/>
      </w:pPr>
      <w:r>
        <w:t>The term ‘principal place of business’ has the meaning outlined by the United States Supreme Court in Hertz Corp v. Friend, 559 U.S. 77 (2010), typically meaning a business’s corporate headquarters.</w:t>
      </w:r>
    </w:p>
    <w:p w14:paraId="7EA97EBA" w14:textId="7B70ADF6" w:rsidR="00B37D22" w:rsidRDefault="00B37D22" w:rsidP="00B37D22">
      <w:pPr>
        <w:pStyle w:val="Heading3"/>
        <w:ind w:right="54"/>
      </w:pPr>
      <w:r>
        <w:t xml:space="preserve">To claim this preference a vendor must indicate it on their vendor account and </w:t>
      </w:r>
      <w:r w:rsidR="006C6403">
        <w:t>submit</w:t>
      </w:r>
      <w:r>
        <w:t xml:space="preserve"> </w:t>
      </w:r>
      <w:r w:rsidR="006C6403">
        <w:t xml:space="preserve">a </w:t>
      </w:r>
      <w:r>
        <w:t>Quote in NevadaEPro.</w:t>
      </w:r>
    </w:p>
    <w:p w14:paraId="476F9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27"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63CF3038" w:rsidR="00B37D22" w:rsidRDefault="00B37D22" w:rsidP="00B37D22">
      <w:pPr>
        <w:pStyle w:val="Heading3"/>
        <w:ind w:right="54"/>
      </w:pPr>
      <w:r>
        <w:t xml:space="preserve">Vendors who meet this criterion must </w:t>
      </w:r>
      <w:r w:rsidR="006C6403">
        <w:t>indicate</w:t>
      </w:r>
      <w:r>
        <w:t xml:space="preserve"> it on their submitted Quote in NevadaEPro.</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7"/>
    <w:p w14:paraId="2356A012" w14:textId="77777777" w:rsidR="00104A2B" w:rsidRPr="00111CB9" w:rsidRDefault="00104A2B" w:rsidP="00104A2B"/>
    <w:p w14:paraId="2BD66B70" w14:textId="4105F5A4" w:rsidR="00C0347B" w:rsidRPr="00B66FFF" w:rsidRDefault="00C0347B" w:rsidP="00A33A03">
      <w:pPr>
        <w:pStyle w:val="Heading1"/>
      </w:pPr>
      <w:bookmarkStart w:id="28" w:name="_Toc166745227"/>
      <w:r w:rsidRPr="00B66FFF">
        <w:t xml:space="preserve">MANDATORY </w:t>
      </w:r>
      <w:r w:rsidR="00CF52F6" w:rsidRPr="00B66FFF">
        <w:t>MINIMUM REQUIREMENTS</w:t>
      </w:r>
      <w:bookmarkEnd w:id="21"/>
      <w:bookmarkEnd w:id="22"/>
      <w:bookmarkEnd w:id="28"/>
    </w:p>
    <w:p w14:paraId="5F50D9BF" w14:textId="3BBE67A1" w:rsidR="00C0347B" w:rsidRPr="00B66FFF" w:rsidRDefault="00C0347B" w:rsidP="00C371BD"/>
    <w:p w14:paraId="129A4CE7" w14:textId="5A7A2530" w:rsidR="00C0347B" w:rsidRPr="00E07DDD"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Proposal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596E4F3F" w14:textId="77E30956" w:rsidR="00323303" w:rsidRDefault="00B56EE4" w:rsidP="00B56EE4">
      <w:pPr>
        <w:widowControl/>
        <w:ind w:left="1080" w:hanging="1080"/>
        <w:contextualSpacing w:val="0"/>
      </w:pPr>
      <w:r>
        <w:br w:type="page"/>
      </w:r>
    </w:p>
    <w:p w14:paraId="29BFD471" w14:textId="59B76FB7" w:rsidR="00C25667" w:rsidRPr="00E07DDD" w:rsidRDefault="006245FC" w:rsidP="00B05314">
      <w:pPr>
        <w:pStyle w:val="Heading2"/>
      </w:pPr>
      <w:r>
        <w:lastRenderedPageBreak/>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323303" w:rsidRPr="000A10EC">
        <w:t>Contract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29" w:name="_Toc70363818"/>
      <w:bookmarkStart w:id="30" w:name="_Toc70367353"/>
      <w:bookmarkStart w:id="31" w:name="_Toc166745228"/>
      <w:r w:rsidRPr="00B66FFF">
        <w:t>CRITICAL ITEMS</w:t>
      </w:r>
      <w:bookmarkEnd w:id="29"/>
      <w:bookmarkEnd w:id="30"/>
      <w:bookmarkEnd w:id="31"/>
    </w:p>
    <w:p w14:paraId="2717C761" w14:textId="5648A11D" w:rsidR="004D7D81" w:rsidRPr="00B66FFF" w:rsidRDefault="004D7D81" w:rsidP="00C371BD"/>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evaluators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652786" w:rsidRPr="00E07DDD">
        <w:t>A</w:t>
      </w:r>
      <w:r w:rsidR="007574FF" w:rsidRPr="00E07DDD">
        <w:t xml:space="preserve">bility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917638">
      <w:pPr>
        <w:pStyle w:val="Heading3"/>
      </w:pPr>
      <w:r>
        <w:t>A</w:t>
      </w:r>
      <w:r w:rsidRPr="002727A2">
        <w:t>warded vendor shall maintain, for the duration of the contract, insurance coverages as set forth in the fully executed contract.</w:t>
      </w:r>
    </w:p>
    <w:p w14:paraId="4F858D24" w14:textId="77777777" w:rsidR="0007400C" w:rsidRDefault="0007400C" w:rsidP="00917638">
      <w:pPr>
        <w:pStyle w:val="Heading3"/>
      </w:pPr>
      <w:r>
        <w:t>Work on the contract shall not begin until after the awarded vendor has submitted acceptable evidence of the required insurance coverages.</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lastRenderedPageBreak/>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EC5E9E">
      <w:pPr>
        <w:pStyle w:val="Heading3"/>
      </w:pPr>
      <w:r>
        <w:t xml:space="preserve">Proposal should include a completed </w:t>
      </w:r>
      <w:r>
        <w:rPr>
          <w:i/>
          <w:iCs/>
        </w:rPr>
        <w:t xml:space="preserve">Vendor Information Response </w:t>
      </w:r>
      <w:r w:rsidRPr="003140AC">
        <w:t xml:space="preserve">form </w:t>
      </w:r>
      <w:r>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This information should be submitted as a separate attachment, flagged as confidential in NevadaEPro.</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485BEA">
      <w:pPr>
        <w:pStyle w:val="Heading4"/>
      </w:pPr>
      <w:r w:rsidRPr="00111CB9">
        <w:t>Dun and Bradstreet Number</w:t>
      </w:r>
    </w:p>
    <w:p w14:paraId="0DDC8C1B" w14:textId="77777777" w:rsidR="00485BEA" w:rsidRPr="00111CB9" w:rsidRDefault="00485BEA" w:rsidP="00485BEA">
      <w:pPr>
        <w:pStyle w:val="Heading4"/>
      </w:pPr>
      <w:r w:rsidRPr="00111CB9">
        <w:t>Federal Tax Identification Number</w:t>
      </w:r>
    </w:p>
    <w:p w14:paraId="60F79F8E" w14:textId="77777777" w:rsidR="00485BEA" w:rsidRPr="00A26E42" w:rsidRDefault="00485BEA" w:rsidP="00485BEA">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11CF1AF2" w:rsidR="00B27BFE" w:rsidRDefault="001760B6" w:rsidP="001760B6">
      <w:pPr>
        <w:pStyle w:val="Heading3"/>
      </w:pPr>
      <w:r>
        <w:t>T</w:t>
      </w:r>
      <w:r w:rsidR="00B27BFE">
        <w:t>he State will not disclose submitted references, but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32" w:name="_Toc65138429"/>
      <w:bookmarkStart w:id="33" w:name="_Toc66176037"/>
      <w:bookmarkStart w:id="34" w:name="_Toc70363820"/>
      <w:bookmarkStart w:id="35" w:name="_Toc70367355"/>
      <w:bookmarkStart w:id="36" w:name="_Toc166745229"/>
      <w:r w:rsidRPr="00111CB9">
        <w:t>SUBMISSION CHECKLIST</w:t>
      </w:r>
      <w:bookmarkEnd w:id="32"/>
      <w:bookmarkEnd w:id="33"/>
      <w:bookmarkEnd w:id="34"/>
      <w:bookmarkEnd w:id="35"/>
      <w:bookmarkEnd w:id="36"/>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NevadaEPro</w:t>
      </w:r>
      <w:r w:rsidR="00EF5CFD" w:rsidRPr="00E07DDD">
        <w:t xml:space="preserve">, </w:t>
      </w:r>
      <w:hyperlink r:id="rId13"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Cost proposal attachment shall not be flagged as confidential in NevadaEPro.</w:t>
      </w:r>
    </w:p>
    <w:p w14:paraId="2C3F75D8" w14:textId="4703C13B" w:rsidR="004D3B3F" w:rsidRPr="00E07DDD" w:rsidRDefault="004D3B3F" w:rsidP="005179C8">
      <w:pPr>
        <w:pStyle w:val="Heading3"/>
      </w:pPr>
      <w:r w:rsidRPr="00E07DDD">
        <w:t xml:space="preserve">Additional attachments may be </w:t>
      </w:r>
      <w:r w:rsidR="009E1A18" w:rsidRPr="00E07DDD">
        <w:t>included</w:t>
      </w:r>
      <w:r w:rsidRPr="00E07DDD">
        <w:t xml:space="preserve">, but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t>PROPRIETARY INFORMATION. I</w:t>
      </w:r>
      <w:r w:rsidR="004D3B3F">
        <w:t xml:space="preserve">f </w:t>
      </w:r>
      <w:r w:rsidR="007270C7">
        <w:t>necessary</w:t>
      </w:r>
      <w:r>
        <w:t>.</w:t>
      </w:r>
      <w:r w:rsidR="004D3B3F">
        <w:t xml:space="preserve"> </w:t>
      </w:r>
      <w:r>
        <w:t>A</w:t>
      </w:r>
      <w:r w:rsidR="004D3B3F">
        <w:t xml:space="preserve">ttachment </w:t>
      </w:r>
      <w:r w:rsidR="00580F97">
        <w:t>should</w:t>
      </w:r>
      <w:r w:rsidR="004D3B3F">
        <w:t xml:space="preserve"> be flagged confidential in NevadaEPro</w:t>
      </w:r>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77777777" w:rsidR="004D3B3F" w:rsidRDefault="004D3B3F" w:rsidP="002458DB">
      <w:pPr>
        <w:pStyle w:val="Heading4"/>
      </w:pPr>
      <w:r>
        <w:t>Trade Secret information, cross referenced to the technical proposal</w:t>
      </w:r>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VENDOR FINANCIAL INFORMATION. A</w:t>
      </w:r>
      <w:r w:rsidR="004D3B3F">
        <w:t xml:space="preserve">ttachment </w:t>
      </w:r>
      <w:r w:rsidR="00580F97">
        <w:t>should</w:t>
      </w:r>
      <w:r w:rsidR="004D3B3F">
        <w:t xml:space="preserve"> be flagged confidential in NevadaEPro</w:t>
      </w:r>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4"/>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2E419" w14:textId="4F8D8B0A" w:rsidR="006F1C69" w:rsidRDefault="006F1C69">
    <w:pPr>
      <w:pBdr>
        <w:bottom w:val="single" w:sz="6" w:space="1" w:color="auto"/>
      </w:pBdr>
      <w:rPr>
        <w:i/>
        <w:iCs/>
      </w:rPr>
    </w:pPr>
  </w:p>
  <w:p w14:paraId="5EDB9840" w14:textId="3771F1D6"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AE01EE" w:rsidRPr="00AE01EE">
      <w:rPr>
        <w:i/>
        <w:iCs/>
      </w:rPr>
      <w:t>RFP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drawingGridHorizontalSpacing w:val="120"/>
  <w:displayHorizontalDrawingGridEvery w:val="2"/>
  <w:displayVerticalDrawingGridEvery w:val="2"/>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7400C"/>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495B"/>
    <w:rsid w:val="00104A2B"/>
    <w:rsid w:val="001265EB"/>
    <w:rsid w:val="001324B9"/>
    <w:rsid w:val="00147EE8"/>
    <w:rsid w:val="00152455"/>
    <w:rsid w:val="001530A7"/>
    <w:rsid w:val="001539A4"/>
    <w:rsid w:val="00153BCB"/>
    <w:rsid w:val="001543A1"/>
    <w:rsid w:val="00160372"/>
    <w:rsid w:val="001658B9"/>
    <w:rsid w:val="001760B6"/>
    <w:rsid w:val="00180E3F"/>
    <w:rsid w:val="001855A7"/>
    <w:rsid w:val="00191A57"/>
    <w:rsid w:val="00196B4F"/>
    <w:rsid w:val="001A4BA4"/>
    <w:rsid w:val="001B19D7"/>
    <w:rsid w:val="001C067D"/>
    <w:rsid w:val="001C2AB5"/>
    <w:rsid w:val="001C2E85"/>
    <w:rsid w:val="001C645E"/>
    <w:rsid w:val="001D00CF"/>
    <w:rsid w:val="001D14F1"/>
    <w:rsid w:val="001D44B2"/>
    <w:rsid w:val="001D7FFA"/>
    <w:rsid w:val="001E3457"/>
    <w:rsid w:val="001E58EC"/>
    <w:rsid w:val="001E641C"/>
    <w:rsid w:val="001F7449"/>
    <w:rsid w:val="00202C5B"/>
    <w:rsid w:val="00203EC3"/>
    <w:rsid w:val="00205D97"/>
    <w:rsid w:val="00207B37"/>
    <w:rsid w:val="00210E4C"/>
    <w:rsid w:val="002118A9"/>
    <w:rsid w:val="0021376D"/>
    <w:rsid w:val="00216976"/>
    <w:rsid w:val="0022060D"/>
    <w:rsid w:val="00233863"/>
    <w:rsid w:val="00233D7E"/>
    <w:rsid w:val="00240347"/>
    <w:rsid w:val="002408D9"/>
    <w:rsid w:val="00240E2B"/>
    <w:rsid w:val="00244AC0"/>
    <w:rsid w:val="002458DB"/>
    <w:rsid w:val="00246CBF"/>
    <w:rsid w:val="002519E8"/>
    <w:rsid w:val="002566A1"/>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166F"/>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4684"/>
    <w:rsid w:val="003B6B5A"/>
    <w:rsid w:val="003B6DF8"/>
    <w:rsid w:val="003C23D5"/>
    <w:rsid w:val="003C6489"/>
    <w:rsid w:val="003C7C4F"/>
    <w:rsid w:val="003D1E0E"/>
    <w:rsid w:val="003D2C7F"/>
    <w:rsid w:val="003D5DD4"/>
    <w:rsid w:val="003D5F13"/>
    <w:rsid w:val="003E0EAD"/>
    <w:rsid w:val="003E4695"/>
    <w:rsid w:val="003F5E44"/>
    <w:rsid w:val="00411933"/>
    <w:rsid w:val="004154FC"/>
    <w:rsid w:val="00416BEE"/>
    <w:rsid w:val="004174EF"/>
    <w:rsid w:val="00425646"/>
    <w:rsid w:val="00430FAF"/>
    <w:rsid w:val="00437ADD"/>
    <w:rsid w:val="00442222"/>
    <w:rsid w:val="00442A39"/>
    <w:rsid w:val="00447B89"/>
    <w:rsid w:val="00452DAB"/>
    <w:rsid w:val="00464CE1"/>
    <w:rsid w:val="00470B98"/>
    <w:rsid w:val="00473394"/>
    <w:rsid w:val="00480878"/>
    <w:rsid w:val="00485199"/>
    <w:rsid w:val="00485BEA"/>
    <w:rsid w:val="0048612E"/>
    <w:rsid w:val="004B51CC"/>
    <w:rsid w:val="004C2217"/>
    <w:rsid w:val="004C4C63"/>
    <w:rsid w:val="004D1F62"/>
    <w:rsid w:val="004D3B3F"/>
    <w:rsid w:val="004D7D81"/>
    <w:rsid w:val="004E04B0"/>
    <w:rsid w:val="004E097E"/>
    <w:rsid w:val="004E0F3B"/>
    <w:rsid w:val="004E25D0"/>
    <w:rsid w:val="004F2D52"/>
    <w:rsid w:val="004F45EE"/>
    <w:rsid w:val="004F6FEF"/>
    <w:rsid w:val="00501C93"/>
    <w:rsid w:val="00502439"/>
    <w:rsid w:val="00512951"/>
    <w:rsid w:val="00513FA5"/>
    <w:rsid w:val="005179C8"/>
    <w:rsid w:val="005224A8"/>
    <w:rsid w:val="00524655"/>
    <w:rsid w:val="00532748"/>
    <w:rsid w:val="005374CB"/>
    <w:rsid w:val="00547F4C"/>
    <w:rsid w:val="005515B9"/>
    <w:rsid w:val="00560435"/>
    <w:rsid w:val="0056247C"/>
    <w:rsid w:val="00567489"/>
    <w:rsid w:val="0057240B"/>
    <w:rsid w:val="00575978"/>
    <w:rsid w:val="00580F97"/>
    <w:rsid w:val="00586055"/>
    <w:rsid w:val="005926D5"/>
    <w:rsid w:val="0059464C"/>
    <w:rsid w:val="00594F49"/>
    <w:rsid w:val="00595598"/>
    <w:rsid w:val="0059577F"/>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844F3"/>
    <w:rsid w:val="00685064"/>
    <w:rsid w:val="00687C1F"/>
    <w:rsid w:val="006A5214"/>
    <w:rsid w:val="006A5BC5"/>
    <w:rsid w:val="006B1009"/>
    <w:rsid w:val="006B5287"/>
    <w:rsid w:val="006C07CC"/>
    <w:rsid w:val="006C59E6"/>
    <w:rsid w:val="006C6403"/>
    <w:rsid w:val="006D4E02"/>
    <w:rsid w:val="006D78AA"/>
    <w:rsid w:val="006E1CCE"/>
    <w:rsid w:val="006E4643"/>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37F3F"/>
    <w:rsid w:val="0075236F"/>
    <w:rsid w:val="00756043"/>
    <w:rsid w:val="007574FF"/>
    <w:rsid w:val="007600DB"/>
    <w:rsid w:val="0076218F"/>
    <w:rsid w:val="00763FFB"/>
    <w:rsid w:val="00781A9C"/>
    <w:rsid w:val="00785D00"/>
    <w:rsid w:val="00786390"/>
    <w:rsid w:val="00791F2A"/>
    <w:rsid w:val="007A6029"/>
    <w:rsid w:val="007A619F"/>
    <w:rsid w:val="007A7D18"/>
    <w:rsid w:val="007B465E"/>
    <w:rsid w:val="007C1322"/>
    <w:rsid w:val="007C531F"/>
    <w:rsid w:val="007C7D8F"/>
    <w:rsid w:val="007D1F43"/>
    <w:rsid w:val="007D5491"/>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550D"/>
    <w:rsid w:val="0085760D"/>
    <w:rsid w:val="00860DE5"/>
    <w:rsid w:val="0086378C"/>
    <w:rsid w:val="00864B43"/>
    <w:rsid w:val="00873F92"/>
    <w:rsid w:val="00875B0F"/>
    <w:rsid w:val="00876B0B"/>
    <w:rsid w:val="00876C65"/>
    <w:rsid w:val="00890020"/>
    <w:rsid w:val="008A02CB"/>
    <w:rsid w:val="008B2AAF"/>
    <w:rsid w:val="008B3202"/>
    <w:rsid w:val="008B4C30"/>
    <w:rsid w:val="008B77CB"/>
    <w:rsid w:val="008B7EA8"/>
    <w:rsid w:val="008C7154"/>
    <w:rsid w:val="008D4B2D"/>
    <w:rsid w:val="008E2147"/>
    <w:rsid w:val="008E44AD"/>
    <w:rsid w:val="008E6ECA"/>
    <w:rsid w:val="008F2098"/>
    <w:rsid w:val="008F5CF1"/>
    <w:rsid w:val="009033CE"/>
    <w:rsid w:val="00916527"/>
    <w:rsid w:val="00917638"/>
    <w:rsid w:val="00924DBD"/>
    <w:rsid w:val="00931C7B"/>
    <w:rsid w:val="00932D12"/>
    <w:rsid w:val="00944BBF"/>
    <w:rsid w:val="0095261E"/>
    <w:rsid w:val="00961CD9"/>
    <w:rsid w:val="00966522"/>
    <w:rsid w:val="00966987"/>
    <w:rsid w:val="00970BC2"/>
    <w:rsid w:val="00973CBD"/>
    <w:rsid w:val="009745E2"/>
    <w:rsid w:val="00975C32"/>
    <w:rsid w:val="00976775"/>
    <w:rsid w:val="009977C9"/>
    <w:rsid w:val="00997A44"/>
    <w:rsid w:val="009A6FB4"/>
    <w:rsid w:val="009A7578"/>
    <w:rsid w:val="009B21A9"/>
    <w:rsid w:val="009B6674"/>
    <w:rsid w:val="009D0A66"/>
    <w:rsid w:val="009D60F1"/>
    <w:rsid w:val="009E1A18"/>
    <w:rsid w:val="009E5F49"/>
    <w:rsid w:val="009F104F"/>
    <w:rsid w:val="009F518D"/>
    <w:rsid w:val="009F75B7"/>
    <w:rsid w:val="00A02A14"/>
    <w:rsid w:val="00A0307B"/>
    <w:rsid w:val="00A04C35"/>
    <w:rsid w:val="00A04E12"/>
    <w:rsid w:val="00A06F83"/>
    <w:rsid w:val="00A12CBB"/>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A7E3A"/>
    <w:rsid w:val="00AB4168"/>
    <w:rsid w:val="00AB4D9B"/>
    <w:rsid w:val="00AB7A0B"/>
    <w:rsid w:val="00AC3167"/>
    <w:rsid w:val="00AC390B"/>
    <w:rsid w:val="00AD5F3F"/>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30D9"/>
    <w:rsid w:val="00B37D22"/>
    <w:rsid w:val="00B41D60"/>
    <w:rsid w:val="00B5366F"/>
    <w:rsid w:val="00B53D23"/>
    <w:rsid w:val="00B5576F"/>
    <w:rsid w:val="00B56EE4"/>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347B"/>
    <w:rsid w:val="00C058D2"/>
    <w:rsid w:val="00C25667"/>
    <w:rsid w:val="00C279AD"/>
    <w:rsid w:val="00C371BD"/>
    <w:rsid w:val="00C37CD2"/>
    <w:rsid w:val="00C411EC"/>
    <w:rsid w:val="00C4165E"/>
    <w:rsid w:val="00C531F1"/>
    <w:rsid w:val="00C56046"/>
    <w:rsid w:val="00C65313"/>
    <w:rsid w:val="00C77F5D"/>
    <w:rsid w:val="00C80730"/>
    <w:rsid w:val="00C80787"/>
    <w:rsid w:val="00C812C1"/>
    <w:rsid w:val="00C8235B"/>
    <w:rsid w:val="00C83CBC"/>
    <w:rsid w:val="00C96F08"/>
    <w:rsid w:val="00CA0951"/>
    <w:rsid w:val="00CA42A7"/>
    <w:rsid w:val="00CA71ED"/>
    <w:rsid w:val="00CB0601"/>
    <w:rsid w:val="00CB0D80"/>
    <w:rsid w:val="00CC6879"/>
    <w:rsid w:val="00CD7AE2"/>
    <w:rsid w:val="00CE3D28"/>
    <w:rsid w:val="00CE4363"/>
    <w:rsid w:val="00CF1A6F"/>
    <w:rsid w:val="00CF2223"/>
    <w:rsid w:val="00CF2811"/>
    <w:rsid w:val="00CF52F6"/>
    <w:rsid w:val="00CF7739"/>
    <w:rsid w:val="00D0022A"/>
    <w:rsid w:val="00D031F5"/>
    <w:rsid w:val="00D06510"/>
    <w:rsid w:val="00D106C8"/>
    <w:rsid w:val="00D11770"/>
    <w:rsid w:val="00D12E1A"/>
    <w:rsid w:val="00D17464"/>
    <w:rsid w:val="00D33809"/>
    <w:rsid w:val="00D35C57"/>
    <w:rsid w:val="00D36BD4"/>
    <w:rsid w:val="00D47D3A"/>
    <w:rsid w:val="00D505E2"/>
    <w:rsid w:val="00D524CE"/>
    <w:rsid w:val="00D70FB7"/>
    <w:rsid w:val="00D844AF"/>
    <w:rsid w:val="00D851AD"/>
    <w:rsid w:val="00D85839"/>
    <w:rsid w:val="00D91DEB"/>
    <w:rsid w:val="00D92F7A"/>
    <w:rsid w:val="00D96731"/>
    <w:rsid w:val="00DA481B"/>
    <w:rsid w:val="00DB4AB8"/>
    <w:rsid w:val="00DB7A51"/>
    <w:rsid w:val="00DC31D5"/>
    <w:rsid w:val="00DC396F"/>
    <w:rsid w:val="00DC4995"/>
    <w:rsid w:val="00DC4ADD"/>
    <w:rsid w:val="00DC4F8D"/>
    <w:rsid w:val="00DE3501"/>
    <w:rsid w:val="00DE4A38"/>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16"/>
    <w:rsid w:val="00E50179"/>
    <w:rsid w:val="00E572AD"/>
    <w:rsid w:val="00E73B90"/>
    <w:rsid w:val="00E75EA4"/>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C75D2"/>
    <w:rsid w:val="00ED4EBE"/>
    <w:rsid w:val="00EE1015"/>
    <w:rsid w:val="00EE1B0A"/>
    <w:rsid w:val="00EF33DC"/>
    <w:rsid w:val="00EF48C7"/>
    <w:rsid w:val="00EF5CFD"/>
    <w:rsid w:val="00F00A2B"/>
    <w:rsid w:val="00F043EF"/>
    <w:rsid w:val="00F123EC"/>
    <w:rsid w:val="00F12579"/>
    <w:rsid w:val="00F13D05"/>
    <w:rsid w:val="00F22275"/>
    <w:rsid w:val="00F34DCC"/>
    <w:rsid w:val="00F419BC"/>
    <w:rsid w:val="00F4221B"/>
    <w:rsid w:val="00F46372"/>
    <w:rsid w:val="00F56532"/>
    <w:rsid w:val="00F6215A"/>
    <w:rsid w:val="00F678DD"/>
    <w:rsid w:val="00F734D3"/>
    <w:rsid w:val="00F74E88"/>
    <w:rsid w:val="00F809BE"/>
    <w:rsid w:val="00F84966"/>
    <w:rsid w:val="00F853D9"/>
    <w:rsid w:val="00F9184D"/>
    <w:rsid w:val="00FB21EE"/>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vadaepro.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eg.state.nv.us/law1.cf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2.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984E66-19C0-400B-B34F-B0E9F2C0C5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1281</TotalTime>
  <Pages>7</Pages>
  <Words>2648</Words>
  <Characters>15098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Joel R. Smedes</cp:lastModifiedBy>
  <cp:revision>106</cp:revision>
  <cp:lastPrinted>2021-03-03T00:07:00Z</cp:lastPrinted>
  <dcterms:created xsi:type="dcterms:W3CDTF">2021-09-22T15:01:00Z</dcterms:created>
  <dcterms:modified xsi:type="dcterms:W3CDTF">2024-06-05T16:08:00Z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